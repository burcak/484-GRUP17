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Ind w:w="108" w:type="dxa"/>
        <w:tblBorders>
          <w:top w:val="thinThickSmallGap" w:sz="24" w:space="0" w:color="999999"/>
          <w:left w:val="thinThickSmallGap" w:sz="24" w:space="0" w:color="999999"/>
          <w:bottom w:val="thickThinSmallGap" w:sz="24" w:space="0" w:color="999999"/>
          <w:right w:val="thickThinSmallGap" w:sz="24" w:space="0" w:color="999999"/>
          <w:insideH w:val="single" w:sz="6" w:space="0" w:color="999999"/>
          <w:insideV w:val="single" w:sz="6" w:space="0" w:color="999999"/>
        </w:tblBorders>
        <w:tblLayout w:type="fixed"/>
        <w:tblLook w:val="0000"/>
      </w:tblPr>
      <w:tblGrid>
        <w:gridCol w:w="1620"/>
        <w:gridCol w:w="540"/>
        <w:gridCol w:w="2093"/>
        <w:gridCol w:w="967"/>
        <w:gridCol w:w="1260"/>
        <w:gridCol w:w="2520"/>
      </w:tblGrid>
      <w:tr w:rsidR="003D1060" w:rsidRPr="00D61EF0">
        <w:trPr>
          <w:cantSplit/>
          <w:trHeight w:val="227"/>
        </w:trPr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D1060" w:rsidRPr="00D61EF0" w:rsidRDefault="003D1060" w:rsidP="00445047">
            <w:pPr>
              <w:pStyle w:val="Balk1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 xml:space="preserve">GÖZDEN GEÇİRME </w:t>
            </w:r>
            <w:r w:rsidR="00445047">
              <w:rPr>
                <w:sz w:val="23"/>
                <w:szCs w:val="23"/>
                <w:lang w:val="tr-TR"/>
              </w:rPr>
              <w:t>RAPORU</w:t>
            </w:r>
          </w:p>
        </w:tc>
      </w:tr>
      <w:tr w:rsidR="003D1060" w:rsidRPr="00D61EF0" w:rsidTr="00CB1E7C">
        <w:trPr>
          <w:cantSplit/>
          <w:trHeight w:val="227"/>
        </w:trPr>
        <w:tc>
          <w:tcPr>
            <w:tcW w:w="42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pStyle w:val="stbilgi"/>
              <w:tabs>
                <w:tab w:val="clear" w:pos="4536"/>
                <w:tab w:val="clear" w:pos="9072"/>
              </w:tabs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Başlama Tarihi:</w:t>
            </w:r>
            <w:r w:rsidR="009F0D21">
              <w:rPr>
                <w:sz w:val="23"/>
                <w:szCs w:val="23"/>
                <w:lang w:val="tr-TR"/>
              </w:rPr>
              <w:t>13.04.2013</w:t>
            </w:r>
          </w:p>
        </w:tc>
        <w:tc>
          <w:tcPr>
            <w:tcW w:w="4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Başlatan:</w:t>
            </w:r>
            <w:r w:rsidR="005A1AF1">
              <w:rPr>
                <w:sz w:val="23"/>
                <w:szCs w:val="23"/>
                <w:lang w:val="tr-TR"/>
              </w:rPr>
              <w:t>VOLKAN BURÇAK</w:t>
            </w:r>
          </w:p>
        </w:tc>
      </w:tr>
      <w:tr w:rsidR="003D1060" w:rsidRPr="00D61EF0" w:rsidTr="00CB1E7C">
        <w:trPr>
          <w:cantSplit/>
          <w:trHeight w:val="227"/>
        </w:trPr>
        <w:tc>
          <w:tcPr>
            <w:tcW w:w="42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 w:rsidP="00CB1E7C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 xml:space="preserve">Proje </w:t>
            </w:r>
            <w:r w:rsidR="00BC1D63">
              <w:rPr>
                <w:sz w:val="23"/>
                <w:szCs w:val="23"/>
                <w:lang w:val="tr-TR"/>
              </w:rPr>
              <w:t>Adı</w:t>
            </w:r>
            <w:r w:rsidRPr="00D61EF0">
              <w:rPr>
                <w:sz w:val="23"/>
                <w:szCs w:val="23"/>
                <w:lang w:val="tr-TR"/>
              </w:rPr>
              <w:t>:</w:t>
            </w:r>
            <w:r w:rsidR="009F0D21" w:rsidRPr="00AC2274">
              <w:rPr>
                <w:lang w:val="tr-TR"/>
              </w:rPr>
              <w:t xml:space="preserve"> SİNEMA (FİLM BILGILERI) ARŞİVİ</w:t>
            </w:r>
          </w:p>
        </w:tc>
        <w:tc>
          <w:tcPr>
            <w:tcW w:w="4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 w:rsidP="00CB1E7C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Sayfa Sayısı/K</w:t>
            </w:r>
            <w:r w:rsidR="00CB1E7C">
              <w:rPr>
                <w:sz w:val="23"/>
                <w:szCs w:val="23"/>
                <w:lang w:val="tr-TR"/>
              </w:rPr>
              <w:t xml:space="preserve">od </w:t>
            </w:r>
            <w:r w:rsidRPr="00D61EF0">
              <w:rPr>
                <w:sz w:val="23"/>
                <w:szCs w:val="23"/>
                <w:lang w:val="tr-TR"/>
              </w:rPr>
              <w:t>S</w:t>
            </w:r>
            <w:r w:rsidR="00CB1E7C">
              <w:rPr>
                <w:sz w:val="23"/>
                <w:szCs w:val="23"/>
                <w:lang w:val="tr-TR"/>
              </w:rPr>
              <w:t xml:space="preserve">atır </w:t>
            </w:r>
            <w:r w:rsidRPr="00D61EF0">
              <w:rPr>
                <w:sz w:val="23"/>
                <w:szCs w:val="23"/>
                <w:lang w:val="tr-TR"/>
              </w:rPr>
              <w:t>S</w:t>
            </w:r>
            <w:r w:rsidR="00CB1E7C">
              <w:rPr>
                <w:sz w:val="23"/>
                <w:szCs w:val="23"/>
                <w:lang w:val="tr-TR"/>
              </w:rPr>
              <w:t>ayısı</w:t>
            </w:r>
            <w:r w:rsidRPr="00D61EF0">
              <w:rPr>
                <w:sz w:val="23"/>
                <w:szCs w:val="23"/>
                <w:lang w:val="tr-TR"/>
              </w:rPr>
              <w:t xml:space="preserve">: </w:t>
            </w:r>
          </w:p>
        </w:tc>
      </w:tr>
      <w:tr w:rsidR="003D1060" w:rsidRPr="00D61EF0" w:rsidTr="00CB1E7C">
        <w:trPr>
          <w:cantSplit/>
          <w:trHeight w:val="227"/>
        </w:trPr>
        <w:tc>
          <w:tcPr>
            <w:tcW w:w="42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 xml:space="preserve">Ürün </w:t>
            </w:r>
            <w:r w:rsidR="00BC1D63">
              <w:rPr>
                <w:sz w:val="23"/>
                <w:szCs w:val="23"/>
                <w:lang w:val="tr-TR"/>
              </w:rPr>
              <w:t>Adı</w:t>
            </w:r>
            <w:r w:rsidRPr="00D61EF0">
              <w:rPr>
                <w:sz w:val="23"/>
                <w:szCs w:val="23"/>
                <w:lang w:val="tr-TR"/>
              </w:rPr>
              <w:t>:</w:t>
            </w:r>
            <w:r w:rsidR="009F0D21">
              <w:t xml:space="preserve"> </w:t>
            </w:r>
            <w:r w:rsidR="009F0D21" w:rsidRPr="009F0D21">
              <w:rPr>
                <w:sz w:val="23"/>
                <w:szCs w:val="23"/>
                <w:lang w:val="tr-TR"/>
              </w:rPr>
              <w:t>Film Arşiv Sitesi</w:t>
            </w:r>
          </w:p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</w:p>
        </w:tc>
        <w:tc>
          <w:tcPr>
            <w:tcW w:w="4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 w:rsidP="009F0D21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Ürün Tanımı:</w:t>
            </w:r>
            <w:r w:rsidR="009F0D21">
              <w:t xml:space="preserve"> </w:t>
            </w:r>
            <w:r w:rsidR="009F0D21" w:rsidRPr="009F0D21">
              <w:rPr>
                <w:sz w:val="23"/>
                <w:szCs w:val="23"/>
                <w:lang w:val="tr-TR"/>
              </w:rPr>
              <w:t>Sinema arşiv sistemi, film-dizi bilgi ve içeriklerini kategoriler halinde sunarak, kullanıcıların daha kontrollü bir şekilde arşivi yönetmelerine ve istenilen bilgi ve içeriklere rahatça ulaşabilmelerini sağlar.</w:t>
            </w:r>
          </w:p>
        </w:tc>
      </w:tr>
      <w:tr w:rsidR="003D1060" w:rsidRPr="00D61EF0" w:rsidTr="00CB1E7C">
        <w:trPr>
          <w:cantSplit/>
        </w:trPr>
        <w:tc>
          <w:tcPr>
            <w:tcW w:w="21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Rol Atamaları:</w:t>
            </w: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Gözden Geçirme Lideri:</w:t>
            </w:r>
          </w:p>
        </w:tc>
        <w:tc>
          <w:tcPr>
            <w:tcW w:w="4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9F0D21">
            <w:pPr>
              <w:spacing w:before="20" w:after="20"/>
              <w:rPr>
                <w:sz w:val="23"/>
                <w:szCs w:val="23"/>
                <w:lang w:val="tr-TR"/>
              </w:rPr>
            </w:pPr>
            <w:r>
              <w:rPr>
                <w:sz w:val="23"/>
                <w:szCs w:val="23"/>
                <w:lang w:val="tr-TR"/>
              </w:rPr>
              <w:t>VOLKAN BURÇAK</w:t>
            </w:r>
          </w:p>
        </w:tc>
      </w:tr>
      <w:tr w:rsidR="003D1060" w:rsidRPr="00D61EF0" w:rsidTr="00CB1E7C">
        <w:trPr>
          <w:cantSplit/>
        </w:trPr>
        <w:tc>
          <w:tcPr>
            <w:tcW w:w="216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Yazar:</w:t>
            </w:r>
          </w:p>
        </w:tc>
        <w:tc>
          <w:tcPr>
            <w:tcW w:w="4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9F0D21">
            <w:pPr>
              <w:spacing w:before="20" w:after="20"/>
              <w:rPr>
                <w:sz w:val="23"/>
                <w:szCs w:val="23"/>
                <w:lang w:val="tr-TR"/>
              </w:rPr>
            </w:pPr>
            <w:r>
              <w:rPr>
                <w:sz w:val="23"/>
                <w:szCs w:val="23"/>
                <w:lang w:val="tr-TR"/>
              </w:rPr>
              <w:t>MUSTAFA HAKAN ERDAL</w:t>
            </w:r>
          </w:p>
        </w:tc>
      </w:tr>
      <w:tr w:rsidR="00CB1E7C" w:rsidRPr="00D61EF0" w:rsidTr="00CB1E7C">
        <w:trPr>
          <w:cantSplit/>
        </w:trPr>
        <w:tc>
          <w:tcPr>
            <w:tcW w:w="216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1E7C" w:rsidRPr="00D61EF0" w:rsidRDefault="00CB1E7C">
            <w:pPr>
              <w:spacing w:before="20" w:after="20"/>
              <w:rPr>
                <w:sz w:val="23"/>
                <w:szCs w:val="23"/>
                <w:lang w:val="tr-TR"/>
              </w:rPr>
            </w:pPr>
          </w:p>
        </w:tc>
        <w:tc>
          <w:tcPr>
            <w:tcW w:w="20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1E7C" w:rsidRPr="00D61EF0" w:rsidRDefault="00CB1E7C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Gözden Geçiriciler:</w:t>
            </w:r>
          </w:p>
        </w:tc>
        <w:tc>
          <w:tcPr>
            <w:tcW w:w="4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1E7C" w:rsidRPr="00D61EF0" w:rsidRDefault="00CB1E7C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1.</w:t>
            </w:r>
            <w:r w:rsidR="009F0D21">
              <w:rPr>
                <w:sz w:val="23"/>
                <w:szCs w:val="23"/>
                <w:lang w:val="tr-TR"/>
              </w:rPr>
              <w:t>VOLKAN BURÇAK</w:t>
            </w:r>
          </w:p>
        </w:tc>
      </w:tr>
      <w:tr w:rsidR="00CB1E7C" w:rsidRPr="00D61EF0" w:rsidTr="00CB1E7C">
        <w:trPr>
          <w:cantSplit/>
        </w:trPr>
        <w:tc>
          <w:tcPr>
            <w:tcW w:w="216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1E7C" w:rsidRPr="00D61EF0" w:rsidRDefault="00CB1E7C">
            <w:pPr>
              <w:spacing w:before="20" w:after="20"/>
              <w:rPr>
                <w:sz w:val="23"/>
                <w:szCs w:val="23"/>
                <w:lang w:val="tr-TR"/>
              </w:rPr>
            </w:pPr>
          </w:p>
        </w:tc>
        <w:tc>
          <w:tcPr>
            <w:tcW w:w="20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1E7C" w:rsidRPr="00D61EF0" w:rsidRDefault="00CB1E7C">
            <w:pPr>
              <w:spacing w:before="20" w:after="20"/>
              <w:rPr>
                <w:sz w:val="23"/>
                <w:szCs w:val="23"/>
                <w:lang w:val="tr-TR"/>
              </w:rPr>
            </w:pPr>
          </w:p>
        </w:tc>
        <w:tc>
          <w:tcPr>
            <w:tcW w:w="4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1E7C" w:rsidRPr="00D61EF0" w:rsidRDefault="00CB1E7C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2.</w:t>
            </w:r>
            <w:r w:rsidR="009F0D21">
              <w:rPr>
                <w:sz w:val="23"/>
                <w:szCs w:val="23"/>
                <w:lang w:val="tr-TR"/>
              </w:rPr>
              <w:t xml:space="preserve"> MUSTAFA HAKAN ERDAL</w:t>
            </w:r>
          </w:p>
        </w:tc>
      </w:tr>
      <w:tr w:rsidR="003D1060" w:rsidRPr="00D61EF0">
        <w:trPr>
          <w:cantSplit/>
        </w:trPr>
        <w:tc>
          <w:tcPr>
            <w:tcW w:w="21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Gözden Geçirme Materyalleri:</w:t>
            </w:r>
          </w:p>
          <w:p w:rsidR="003D1060" w:rsidRPr="00D61EF0" w:rsidRDefault="003D1060" w:rsidP="00CB1E7C">
            <w:pPr>
              <w:pStyle w:val="stbilgi"/>
              <w:tabs>
                <w:tab w:val="clear" w:pos="4536"/>
                <w:tab w:val="clear" w:pos="9072"/>
              </w:tabs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(kullanıl</w:t>
            </w:r>
            <w:r w:rsidR="00CB1E7C">
              <w:rPr>
                <w:sz w:val="23"/>
                <w:szCs w:val="23"/>
                <w:lang w:val="tr-TR"/>
              </w:rPr>
              <w:t>dıysa</w:t>
            </w:r>
            <w:r w:rsidRPr="00D61EF0">
              <w:rPr>
                <w:sz w:val="23"/>
                <w:szCs w:val="23"/>
                <w:lang w:val="tr-TR"/>
              </w:rPr>
              <w:t xml:space="preserve"> kontrol listesi dahil)</w:t>
            </w:r>
          </w:p>
        </w:tc>
        <w:tc>
          <w:tcPr>
            <w:tcW w:w="68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9F0D21" w:rsidP="009F0D21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9F0D21">
              <w:rPr>
                <w:sz w:val="23"/>
                <w:szCs w:val="23"/>
                <w:lang w:val="tr-TR"/>
              </w:rPr>
              <w:t>Vizyon Belgesi</w:t>
            </w:r>
          </w:p>
        </w:tc>
      </w:tr>
      <w:tr w:rsidR="003D1060" w:rsidRPr="00D61EF0">
        <w:trPr>
          <w:cantSplit/>
        </w:trPr>
        <w:tc>
          <w:tcPr>
            <w:tcW w:w="216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</w:p>
        </w:tc>
        <w:tc>
          <w:tcPr>
            <w:tcW w:w="68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9F0D21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9F0D21">
              <w:rPr>
                <w:sz w:val="23"/>
                <w:szCs w:val="23"/>
                <w:lang w:val="tr-TR"/>
              </w:rPr>
              <w:t>Yazılım Gereksinimleri Tanım Belgesi</w:t>
            </w:r>
          </w:p>
        </w:tc>
      </w:tr>
      <w:tr w:rsidR="009F0D21" w:rsidRPr="00D61EF0">
        <w:trPr>
          <w:cantSplit/>
        </w:trPr>
        <w:tc>
          <w:tcPr>
            <w:tcW w:w="216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D21" w:rsidRPr="00D61EF0" w:rsidRDefault="009F0D21">
            <w:pPr>
              <w:spacing w:before="20" w:after="20"/>
              <w:rPr>
                <w:sz w:val="23"/>
                <w:szCs w:val="23"/>
                <w:lang w:val="tr-TR"/>
              </w:rPr>
            </w:pPr>
          </w:p>
        </w:tc>
        <w:tc>
          <w:tcPr>
            <w:tcW w:w="68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D21" w:rsidRPr="00D61EF0" w:rsidRDefault="009F0D21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9F0D21">
              <w:rPr>
                <w:sz w:val="23"/>
                <w:szCs w:val="23"/>
                <w:lang w:val="tr-TR"/>
              </w:rPr>
              <w:t>YGTB Kontrol Listesi</w:t>
            </w:r>
          </w:p>
        </w:tc>
      </w:tr>
      <w:tr w:rsidR="003D1060" w:rsidRPr="00D61EF0">
        <w:trPr>
          <w:cantSplit/>
        </w:trPr>
        <w:tc>
          <w:tcPr>
            <w:tcW w:w="216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</w:p>
        </w:tc>
        <w:tc>
          <w:tcPr>
            <w:tcW w:w="68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9F0D21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9F0D21">
              <w:rPr>
                <w:sz w:val="23"/>
                <w:szCs w:val="23"/>
                <w:lang w:val="tr-TR"/>
              </w:rPr>
              <w:t>Gözden Geçirme Süreç Tanımı</w:t>
            </w:r>
          </w:p>
        </w:tc>
      </w:tr>
      <w:tr w:rsidR="003D1060" w:rsidRPr="00D61EF0" w:rsidTr="00CB1E7C">
        <w:trPr>
          <w:cantSplit/>
          <w:trHeight w:val="227"/>
        </w:trPr>
        <w:tc>
          <w:tcPr>
            <w:tcW w:w="42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Gözden Geçirme Toplantı Zamanı:</w:t>
            </w:r>
            <w:r w:rsidR="009F0D21">
              <w:rPr>
                <w:sz w:val="23"/>
                <w:szCs w:val="23"/>
                <w:lang w:val="tr-TR"/>
              </w:rPr>
              <w:t>13.04.2013</w:t>
            </w:r>
          </w:p>
        </w:tc>
        <w:tc>
          <w:tcPr>
            <w:tcW w:w="4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Gözden Geçirme Toplantı Tarihi:</w:t>
            </w:r>
            <w:r w:rsidR="005A1AF1">
              <w:rPr>
                <w:sz w:val="23"/>
                <w:szCs w:val="23"/>
                <w:lang w:val="tr-TR"/>
              </w:rPr>
              <w:t xml:space="preserve"> 13.04.2013</w:t>
            </w:r>
          </w:p>
        </w:tc>
      </w:tr>
      <w:tr w:rsidR="003D1060" w:rsidRPr="00D61EF0" w:rsidTr="00CB1E7C">
        <w:trPr>
          <w:cantSplit/>
          <w:trHeight w:val="227"/>
        </w:trPr>
        <w:tc>
          <w:tcPr>
            <w:tcW w:w="42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Gözden Geçirme Toplantı Süresi:</w:t>
            </w:r>
            <w:r w:rsidR="009F0D21">
              <w:rPr>
                <w:sz w:val="23"/>
                <w:szCs w:val="23"/>
                <w:lang w:val="tr-TR"/>
              </w:rPr>
              <w:t>3 SAAT</w:t>
            </w:r>
          </w:p>
        </w:tc>
        <w:tc>
          <w:tcPr>
            <w:tcW w:w="4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Gözden Geçirme Toplantı Yeri:</w:t>
            </w:r>
            <w:r w:rsidR="005A1AF1">
              <w:rPr>
                <w:sz w:val="23"/>
                <w:szCs w:val="23"/>
                <w:lang w:val="tr-TR"/>
              </w:rPr>
              <w:t>ANKARA</w:t>
            </w:r>
          </w:p>
        </w:tc>
      </w:tr>
      <w:tr w:rsidR="003D1060" w:rsidRPr="00D61EF0" w:rsidTr="00CB1E7C">
        <w:trPr>
          <w:cantSplit/>
          <w:trHeight w:val="227"/>
        </w:trPr>
        <w:tc>
          <w:tcPr>
            <w:tcW w:w="42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 w:rsidP="00CB1E7C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 xml:space="preserve">Tanımlanan </w:t>
            </w:r>
            <w:r w:rsidR="00CB1E7C">
              <w:rPr>
                <w:sz w:val="23"/>
                <w:szCs w:val="23"/>
                <w:lang w:val="tr-TR"/>
              </w:rPr>
              <w:t>S</w:t>
            </w:r>
            <w:r w:rsidRPr="00D61EF0">
              <w:rPr>
                <w:sz w:val="23"/>
                <w:szCs w:val="23"/>
                <w:lang w:val="tr-TR"/>
              </w:rPr>
              <w:t xml:space="preserve">orun </w:t>
            </w:r>
            <w:r w:rsidR="00CB1E7C">
              <w:rPr>
                <w:sz w:val="23"/>
                <w:szCs w:val="23"/>
                <w:lang w:val="tr-TR"/>
              </w:rPr>
              <w:t>S</w:t>
            </w:r>
            <w:r w:rsidRPr="00D61EF0">
              <w:rPr>
                <w:sz w:val="23"/>
                <w:szCs w:val="23"/>
                <w:lang w:val="tr-TR"/>
              </w:rPr>
              <w:t>ayısı:</w:t>
            </w:r>
            <w:r w:rsidR="009F0D21">
              <w:rPr>
                <w:sz w:val="23"/>
                <w:szCs w:val="23"/>
                <w:lang w:val="tr-TR"/>
              </w:rPr>
              <w:t>8</w:t>
            </w:r>
          </w:p>
        </w:tc>
        <w:tc>
          <w:tcPr>
            <w:tcW w:w="47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Toplam Kişisel Hazırlık Zamanı:</w:t>
            </w:r>
            <w:r w:rsidR="005A1AF1">
              <w:rPr>
                <w:sz w:val="23"/>
                <w:szCs w:val="23"/>
                <w:lang w:val="tr-TR"/>
              </w:rPr>
              <w:t>13</w:t>
            </w:r>
          </w:p>
        </w:tc>
      </w:tr>
      <w:tr w:rsidR="003D1060" w:rsidRPr="00D61EF0">
        <w:trPr>
          <w:cantSplit/>
        </w:trPr>
        <w:tc>
          <w:tcPr>
            <w:tcW w:w="21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Değerlendirme Durumu:</w:t>
            </w:r>
          </w:p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KABUL EDİLDİ</w:t>
            </w:r>
          </w:p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u w:val="single"/>
                <w:lang w:val="tr-TR"/>
              </w:rPr>
              <w:t xml:space="preserve">     </w:t>
            </w:r>
            <w:r w:rsidRPr="00D61EF0">
              <w:rPr>
                <w:sz w:val="23"/>
                <w:szCs w:val="23"/>
                <w:lang w:val="tr-TR"/>
              </w:rPr>
              <w:t xml:space="preserve">  olduğu gibi</w:t>
            </w:r>
          </w:p>
          <w:p w:rsidR="003D1060" w:rsidRPr="00D61EF0" w:rsidRDefault="003D1060" w:rsidP="00CB1E7C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u w:val="single"/>
                <w:lang w:val="tr-TR"/>
              </w:rPr>
              <w:t xml:space="preserve">  </w:t>
            </w:r>
            <w:r w:rsidR="009F0D21">
              <w:rPr>
                <w:sz w:val="23"/>
                <w:szCs w:val="23"/>
                <w:u w:val="single"/>
                <w:lang w:val="tr-TR"/>
              </w:rPr>
              <w:sym w:font="Wingdings" w:char="F078"/>
            </w:r>
            <w:r w:rsidRPr="00D61EF0">
              <w:rPr>
                <w:sz w:val="23"/>
                <w:szCs w:val="23"/>
                <w:u w:val="single"/>
                <w:lang w:val="tr-TR"/>
              </w:rPr>
              <w:t xml:space="preserve">   </w:t>
            </w:r>
            <w:r w:rsidR="004478F9">
              <w:rPr>
                <w:sz w:val="23"/>
                <w:szCs w:val="23"/>
                <w:lang w:val="tr-TR"/>
              </w:rPr>
              <w:t xml:space="preserve">  </w:t>
            </w:r>
            <w:r w:rsidR="00CB1E7C">
              <w:rPr>
                <w:sz w:val="23"/>
                <w:szCs w:val="23"/>
                <w:lang w:val="tr-TR"/>
              </w:rPr>
              <w:t>güncelleme sonrasında</w:t>
            </w:r>
          </w:p>
        </w:tc>
        <w:tc>
          <w:tcPr>
            <w:tcW w:w="37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RED EDİLDİ</w:t>
            </w:r>
          </w:p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u w:val="single"/>
                <w:lang w:val="tr-TR"/>
              </w:rPr>
              <w:t xml:space="preserve">     </w:t>
            </w:r>
            <w:r w:rsidRPr="00D61EF0">
              <w:rPr>
                <w:sz w:val="23"/>
                <w:szCs w:val="23"/>
                <w:lang w:val="tr-TR"/>
              </w:rPr>
              <w:t xml:space="preserve">  tekrar gözden geçir</w:t>
            </w:r>
          </w:p>
        </w:tc>
      </w:tr>
      <w:tr w:rsidR="003D1060" w:rsidRPr="00D61EF0">
        <w:trPr>
          <w:cantSplit/>
        </w:trPr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D1060" w:rsidRPr="00D61EF0" w:rsidRDefault="003D1060">
            <w:pPr>
              <w:pStyle w:val="Balk1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SORUN TİPLERİ</w:t>
            </w:r>
          </w:p>
        </w:tc>
      </w:tr>
      <w:tr w:rsidR="003D1060" w:rsidRPr="00D61EF0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D1060" w:rsidRPr="00D61EF0" w:rsidRDefault="003D1060">
            <w:pPr>
              <w:pStyle w:val="Balk6"/>
              <w:spacing w:before="20" w:after="20" w:line="240" w:lineRule="auto"/>
              <w:rPr>
                <w:b w:val="0"/>
                <w:color w:val="auto"/>
                <w:sz w:val="23"/>
                <w:szCs w:val="23"/>
                <w:lang w:val="tr-TR"/>
              </w:rPr>
            </w:pPr>
            <w:r w:rsidRPr="00D61EF0">
              <w:rPr>
                <w:b w:val="0"/>
                <w:color w:val="auto"/>
                <w:sz w:val="23"/>
                <w:szCs w:val="23"/>
                <w:lang w:val="tr-TR"/>
              </w:rPr>
              <w:t>Sorun Tip Numarası</w:t>
            </w:r>
          </w:p>
        </w:tc>
        <w:tc>
          <w:tcPr>
            <w:tcW w:w="4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Sorun Tip Tanımı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3D1060" w:rsidRPr="00D61EF0" w:rsidRDefault="003D1060">
            <w:pPr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Bulunan Sorun Sayısı</w:t>
            </w:r>
          </w:p>
        </w:tc>
      </w:tr>
      <w:tr w:rsidR="003D1060" w:rsidRPr="00D61EF0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jc w:val="center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1</w:t>
            </w:r>
          </w:p>
        </w:tc>
        <w:tc>
          <w:tcPr>
            <w:tcW w:w="4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Yazımsal (gramer, imla, noktalama, vb)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</w:p>
        </w:tc>
      </w:tr>
      <w:tr w:rsidR="003D1060" w:rsidRPr="00D61EF0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jc w:val="center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2</w:t>
            </w:r>
          </w:p>
        </w:tc>
        <w:tc>
          <w:tcPr>
            <w:tcW w:w="4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Standartlarla uyumsuzluk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</w:p>
        </w:tc>
      </w:tr>
      <w:tr w:rsidR="003D1060" w:rsidRPr="00D61EF0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jc w:val="center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3</w:t>
            </w:r>
          </w:p>
        </w:tc>
        <w:tc>
          <w:tcPr>
            <w:tcW w:w="4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Belirsiz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</w:p>
        </w:tc>
      </w:tr>
      <w:tr w:rsidR="003D1060" w:rsidRPr="00D61EF0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jc w:val="center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4</w:t>
            </w:r>
          </w:p>
        </w:tc>
        <w:tc>
          <w:tcPr>
            <w:tcW w:w="4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Yanlış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</w:p>
        </w:tc>
      </w:tr>
      <w:tr w:rsidR="003D1060" w:rsidRPr="00D61EF0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jc w:val="center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5</w:t>
            </w:r>
          </w:p>
        </w:tc>
        <w:tc>
          <w:tcPr>
            <w:tcW w:w="4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Uygulanamaz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</w:p>
        </w:tc>
      </w:tr>
      <w:tr w:rsidR="003D1060" w:rsidRPr="00D61EF0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jc w:val="center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6</w:t>
            </w:r>
          </w:p>
        </w:tc>
        <w:tc>
          <w:tcPr>
            <w:tcW w:w="4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CB1E7C">
            <w:pPr>
              <w:spacing w:before="20" w:after="20"/>
              <w:rPr>
                <w:sz w:val="23"/>
                <w:szCs w:val="23"/>
                <w:lang w:val="tr-TR"/>
              </w:rPr>
            </w:pPr>
            <w:r>
              <w:rPr>
                <w:sz w:val="23"/>
                <w:szCs w:val="23"/>
                <w:lang w:val="tr-TR"/>
              </w:rPr>
              <w:t>Kendi içinde</w:t>
            </w:r>
            <w:r w:rsidR="003D1060" w:rsidRPr="00D61EF0">
              <w:rPr>
                <w:sz w:val="23"/>
                <w:szCs w:val="23"/>
                <w:lang w:val="tr-TR"/>
              </w:rPr>
              <w:t xml:space="preserve"> tutarsız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</w:p>
        </w:tc>
      </w:tr>
      <w:tr w:rsidR="003D1060" w:rsidRPr="00D61EF0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jc w:val="center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7</w:t>
            </w:r>
          </w:p>
        </w:tc>
        <w:tc>
          <w:tcPr>
            <w:tcW w:w="4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CB1E7C" w:rsidP="00CB1E7C">
            <w:pPr>
              <w:spacing w:before="20" w:after="20"/>
              <w:rPr>
                <w:sz w:val="23"/>
                <w:szCs w:val="23"/>
                <w:lang w:val="tr-TR"/>
              </w:rPr>
            </w:pPr>
            <w:r>
              <w:rPr>
                <w:sz w:val="23"/>
                <w:szCs w:val="23"/>
                <w:lang w:val="tr-TR"/>
              </w:rPr>
              <w:t>Diğer belgelerle</w:t>
            </w:r>
            <w:r w:rsidR="003D1060" w:rsidRPr="00D61EF0">
              <w:rPr>
                <w:sz w:val="23"/>
                <w:szCs w:val="23"/>
                <w:lang w:val="tr-TR"/>
              </w:rPr>
              <w:t xml:space="preserve"> tutarsız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9F0D21">
            <w:pPr>
              <w:spacing w:before="20" w:after="20"/>
              <w:rPr>
                <w:sz w:val="23"/>
                <w:szCs w:val="23"/>
                <w:lang w:val="tr-TR"/>
              </w:rPr>
            </w:pPr>
            <w:r>
              <w:rPr>
                <w:sz w:val="23"/>
                <w:szCs w:val="23"/>
                <w:lang w:val="tr-TR"/>
              </w:rPr>
              <w:t>6</w:t>
            </w:r>
          </w:p>
        </w:tc>
      </w:tr>
      <w:tr w:rsidR="003D1060" w:rsidRPr="00D61EF0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jc w:val="center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8</w:t>
            </w:r>
          </w:p>
        </w:tc>
        <w:tc>
          <w:tcPr>
            <w:tcW w:w="4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 w:rsidP="00CB1E7C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 xml:space="preserve">Kontrol listesi maddesi </w:t>
            </w:r>
            <w:r w:rsidR="00CB1E7C">
              <w:rPr>
                <w:sz w:val="23"/>
                <w:szCs w:val="23"/>
                <w:lang w:val="tr-TR"/>
              </w:rPr>
              <w:t>t</w:t>
            </w:r>
            <w:r w:rsidRPr="00D61EF0">
              <w:rPr>
                <w:sz w:val="23"/>
                <w:szCs w:val="23"/>
                <w:lang w:val="tr-TR"/>
              </w:rPr>
              <w:t>amamlanmamış/eksik/yetersiz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9F0D21">
            <w:pPr>
              <w:spacing w:before="20" w:after="20"/>
              <w:rPr>
                <w:sz w:val="23"/>
                <w:szCs w:val="23"/>
                <w:lang w:val="tr-TR"/>
              </w:rPr>
            </w:pPr>
            <w:r>
              <w:rPr>
                <w:sz w:val="23"/>
                <w:szCs w:val="23"/>
                <w:lang w:val="tr-TR"/>
              </w:rPr>
              <w:t>2</w:t>
            </w:r>
          </w:p>
        </w:tc>
      </w:tr>
      <w:tr w:rsidR="003D1060" w:rsidRPr="00D61EF0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jc w:val="center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9</w:t>
            </w:r>
          </w:p>
        </w:tc>
        <w:tc>
          <w:tcPr>
            <w:tcW w:w="4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  <w:r w:rsidRPr="00D61EF0">
              <w:rPr>
                <w:sz w:val="23"/>
                <w:szCs w:val="23"/>
                <w:lang w:val="tr-TR"/>
              </w:rPr>
              <w:t>(Diğer:)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1060" w:rsidRPr="00D61EF0" w:rsidRDefault="003D1060">
            <w:pPr>
              <w:spacing w:before="20" w:after="20"/>
              <w:rPr>
                <w:sz w:val="23"/>
                <w:szCs w:val="23"/>
                <w:lang w:val="tr-TR"/>
              </w:rPr>
            </w:pPr>
          </w:p>
        </w:tc>
      </w:tr>
      <w:tr w:rsidR="00CB1E7C" w:rsidRPr="00D61EF0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1E7C" w:rsidRPr="00D61EF0" w:rsidRDefault="00CB1E7C">
            <w:pPr>
              <w:spacing w:before="20" w:after="20"/>
              <w:jc w:val="center"/>
              <w:rPr>
                <w:sz w:val="23"/>
                <w:szCs w:val="23"/>
                <w:lang w:val="tr-TR"/>
              </w:rPr>
            </w:pPr>
            <w:r>
              <w:rPr>
                <w:sz w:val="23"/>
                <w:szCs w:val="23"/>
                <w:lang w:val="tr-TR"/>
              </w:rPr>
              <w:t>10</w:t>
            </w:r>
          </w:p>
        </w:tc>
        <w:tc>
          <w:tcPr>
            <w:tcW w:w="48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1E7C" w:rsidRPr="00D61EF0" w:rsidRDefault="00CB1E7C">
            <w:pPr>
              <w:spacing w:before="20" w:after="20"/>
              <w:rPr>
                <w:sz w:val="23"/>
                <w:szCs w:val="23"/>
                <w:lang w:val="tr-TR"/>
              </w:rPr>
            </w:pPr>
            <w:r>
              <w:rPr>
                <w:sz w:val="23"/>
                <w:szCs w:val="23"/>
                <w:lang w:val="tr-TR"/>
              </w:rPr>
              <w:t>(Diğer:)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1E7C" w:rsidRPr="00D61EF0" w:rsidRDefault="00CB1E7C">
            <w:pPr>
              <w:spacing w:before="20" w:after="20"/>
              <w:rPr>
                <w:sz w:val="23"/>
                <w:szCs w:val="23"/>
                <w:lang w:val="tr-TR"/>
              </w:rPr>
            </w:pPr>
          </w:p>
        </w:tc>
      </w:tr>
    </w:tbl>
    <w:p w:rsidR="003D1060" w:rsidRDefault="003D1060" w:rsidP="00D61EF0">
      <w:pPr>
        <w:pStyle w:val="Palatino"/>
        <w:spacing w:line="240" w:lineRule="auto"/>
        <w:rPr>
          <w:sz w:val="23"/>
          <w:szCs w:val="23"/>
          <w:lang w:val="tr-TR"/>
        </w:rPr>
      </w:pPr>
      <w:bookmarkStart w:id="0" w:name="_GoBack"/>
      <w:bookmarkEnd w:id="0"/>
    </w:p>
    <w:p w:rsidR="005A1AF1" w:rsidRDefault="005A1AF1" w:rsidP="00D61EF0">
      <w:pPr>
        <w:pStyle w:val="Palatino"/>
        <w:spacing w:line="240" w:lineRule="auto"/>
        <w:rPr>
          <w:sz w:val="23"/>
          <w:szCs w:val="23"/>
          <w:lang w:val="tr-TR"/>
        </w:rPr>
      </w:pPr>
    </w:p>
    <w:p w:rsidR="005A1AF1" w:rsidRDefault="005A1AF1" w:rsidP="00D61EF0">
      <w:pPr>
        <w:pStyle w:val="Palatino"/>
        <w:spacing w:line="240" w:lineRule="auto"/>
        <w:rPr>
          <w:sz w:val="23"/>
          <w:szCs w:val="23"/>
          <w:lang w:val="tr-TR"/>
        </w:rPr>
      </w:pPr>
    </w:p>
    <w:p w:rsidR="005A1AF1" w:rsidRDefault="005A1AF1" w:rsidP="00D61EF0">
      <w:pPr>
        <w:pStyle w:val="Palatino"/>
        <w:spacing w:line="240" w:lineRule="auto"/>
        <w:rPr>
          <w:sz w:val="23"/>
          <w:szCs w:val="23"/>
          <w:lang w:val="tr-TR"/>
        </w:rPr>
      </w:pPr>
    </w:p>
    <w:p w:rsidR="005A1AF1" w:rsidRDefault="005A1AF1" w:rsidP="00D61EF0">
      <w:pPr>
        <w:pStyle w:val="Palatino"/>
        <w:spacing w:line="240" w:lineRule="auto"/>
        <w:rPr>
          <w:sz w:val="23"/>
          <w:szCs w:val="23"/>
          <w:lang w:val="tr-TR"/>
        </w:rPr>
      </w:pPr>
    </w:p>
    <w:p w:rsidR="005A1AF1" w:rsidRPr="005A1AF1" w:rsidRDefault="005A1AF1" w:rsidP="005A1AF1">
      <w:pPr>
        <w:pStyle w:val="Palatino"/>
        <w:rPr>
          <w:b/>
          <w:sz w:val="23"/>
          <w:szCs w:val="23"/>
          <w:lang w:val="tr-TR"/>
        </w:rPr>
      </w:pPr>
      <w:r>
        <w:rPr>
          <w:sz w:val="23"/>
          <w:szCs w:val="23"/>
          <w:lang w:val="tr-TR"/>
        </w:rPr>
        <w:lastRenderedPageBreak/>
        <w:t>***</w:t>
      </w:r>
      <w:r w:rsidRPr="005A1AF1">
        <w:rPr>
          <w:b/>
          <w:sz w:val="23"/>
          <w:szCs w:val="23"/>
          <w:lang w:val="tr-TR"/>
        </w:rPr>
        <w:t>Kontrol listesi üzerinden yaptığımız gözden geçirme etkinliğini daha önce yapmış olduğumuz</w:t>
      </w:r>
      <w:r>
        <w:rPr>
          <w:b/>
          <w:sz w:val="23"/>
          <w:szCs w:val="23"/>
          <w:lang w:val="tr-TR"/>
        </w:rPr>
        <w:t xml:space="preserve"> </w:t>
      </w:r>
      <w:r w:rsidRPr="005A1AF1">
        <w:rPr>
          <w:b/>
          <w:sz w:val="23"/>
          <w:szCs w:val="23"/>
          <w:lang w:val="tr-TR"/>
        </w:rPr>
        <w:t>serbest gözden geçirme etkinliğine göre yararları/zararları;</w:t>
      </w:r>
    </w:p>
    <w:p w:rsidR="005A1AF1" w:rsidRDefault="005A1AF1" w:rsidP="005A1AF1">
      <w:pPr>
        <w:pStyle w:val="Palatino"/>
        <w:spacing w:line="240" w:lineRule="auto"/>
        <w:rPr>
          <w:sz w:val="23"/>
          <w:szCs w:val="23"/>
          <w:lang w:val="tr-TR"/>
        </w:rPr>
      </w:pPr>
    </w:p>
    <w:p w:rsidR="005A1AF1" w:rsidRDefault="005A1AF1" w:rsidP="005A1AF1">
      <w:pPr>
        <w:pStyle w:val="Palatino"/>
        <w:spacing w:line="240" w:lineRule="auto"/>
        <w:rPr>
          <w:sz w:val="23"/>
          <w:szCs w:val="23"/>
          <w:lang w:val="tr-TR"/>
        </w:rPr>
      </w:pPr>
      <w:r>
        <w:rPr>
          <w:sz w:val="23"/>
          <w:szCs w:val="23"/>
          <w:lang w:val="tr-TR"/>
        </w:rPr>
        <w:t>-----&gt;Kontrol listesi kavramını kullanmak işimizi kolaylaştırmakla beraber tanım belgelerine daha profesyonel gözle bakmamızı sağlamıştır.</w:t>
      </w:r>
    </w:p>
    <w:p w:rsidR="005A1AF1" w:rsidRDefault="005A1AF1" w:rsidP="005A1AF1">
      <w:pPr>
        <w:pStyle w:val="Palatino"/>
        <w:spacing w:line="240" w:lineRule="auto"/>
        <w:rPr>
          <w:sz w:val="23"/>
          <w:szCs w:val="23"/>
          <w:lang w:val="tr-TR"/>
        </w:rPr>
      </w:pPr>
      <w:r>
        <w:rPr>
          <w:sz w:val="23"/>
          <w:szCs w:val="23"/>
          <w:lang w:val="tr-TR"/>
        </w:rPr>
        <w:t>-----&gt;Vizyon belgesini göz önüne bulundurarak yapmış olduğumuz gözlemler işimizi basitleştirmiş fakat projenin daha kullanılabilir olmasını düşündüğümüz durumları göz ardı etmemize neden olmuştur.</w:t>
      </w:r>
    </w:p>
    <w:p w:rsidR="005A1AF1" w:rsidRDefault="005A1AF1" w:rsidP="005A1AF1">
      <w:pPr>
        <w:pStyle w:val="Palatino"/>
        <w:spacing w:line="240" w:lineRule="auto"/>
        <w:rPr>
          <w:sz w:val="23"/>
          <w:szCs w:val="23"/>
          <w:lang w:val="tr-TR"/>
        </w:rPr>
      </w:pPr>
      <w:r>
        <w:rPr>
          <w:sz w:val="23"/>
          <w:szCs w:val="23"/>
          <w:lang w:val="tr-TR"/>
        </w:rPr>
        <w:t>-----&gt;Kontrol listesi düşünce yapımızı kısıtlamış fakat daha özel yaklaşım yapmamıza yardımcı olmuştur.</w:t>
      </w:r>
    </w:p>
    <w:p w:rsidR="005A1AF1" w:rsidRDefault="005A1AF1" w:rsidP="005A1AF1">
      <w:pPr>
        <w:pStyle w:val="Palatino"/>
        <w:spacing w:line="240" w:lineRule="auto"/>
        <w:rPr>
          <w:sz w:val="23"/>
          <w:szCs w:val="23"/>
          <w:lang w:val="tr-TR"/>
        </w:rPr>
      </w:pPr>
    </w:p>
    <w:p w:rsidR="005A1AF1" w:rsidRDefault="005A1AF1" w:rsidP="005A1AF1">
      <w:pPr>
        <w:pStyle w:val="Palatino"/>
        <w:spacing w:line="240" w:lineRule="auto"/>
        <w:rPr>
          <w:b/>
          <w:sz w:val="23"/>
          <w:szCs w:val="23"/>
          <w:lang w:val="tr-TR"/>
        </w:rPr>
      </w:pPr>
      <w:r w:rsidRPr="005A1AF1">
        <w:rPr>
          <w:b/>
          <w:sz w:val="23"/>
          <w:szCs w:val="23"/>
          <w:lang w:val="tr-TR"/>
        </w:rPr>
        <w:t>***Önerdiğ</w:t>
      </w:r>
      <w:r w:rsidR="00CF550D">
        <w:rPr>
          <w:b/>
          <w:sz w:val="23"/>
          <w:szCs w:val="23"/>
          <w:lang w:val="tr-TR"/>
        </w:rPr>
        <w:t>im</w:t>
      </w:r>
      <w:r w:rsidRPr="005A1AF1">
        <w:rPr>
          <w:b/>
          <w:sz w:val="23"/>
          <w:szCs w:val="23"/>
          <w:lang w:val="tr-TR"/>
        </w:rPr>
        <w:t>iz kontrol listesi maddeleri:</w:t>
      </w:r>
    </w:p>
    <w:p w:rsidR="005A1AF1" w:rsidRDefault="005A1AF1" w:rsidP="005A1AF1">
      <w:pPr>
        <w:pStyle w:val="Palatino"/>
        <w:spacing w:line="240" w:lineRule="auto"/>
        <w:rPr>
          <w:b/>
          <w:sz w:val="23"/>
          <w:szCs w:val="23"/>
          <w:lang w:val="tr-TR"/>
        </w:rPr>
      </w:pPr>
    </w:p>
    <w:p w:rsidR="00CF550D" w:rsidRDefault="00CF550D" w:rsidP="005A1AF1">
      <w:pPr>
        <w:pStyle w:val="Palatino"/>
        <w:spacing w:line="240" w:lineRule="auto"/>
        <w:rPr>
          <w:sz w:val="23"/>
          <w:szCs w:val="23"/>
          <w:lang w:val="tr-TR"/>
        </w:rPr>
      </w:pPr>
      <w:r>
        <w:rPr>
          <w:b/>
          <w:sz w:val="23"/>
          <w:szCs w:val="23"/>
          <w:lang w:val="tr-TR"/>
        </w:rPr>
        <w:t>-----&gt;</w:t>
      </w:r>
      <w:r w:rsidRPr="00CF550D">
        <w:rPr>
          <w:sz w:val="23"/>
          <w:szCs w:val="23"/>
          <w:lang w:val="tr-TR"/>
        </w:rPr>
        <w:t>Üst düzey diyagramlar, iç ve dış arayüzleri ve veri akışlarını anlatıyor mu?</w:t>
      </w:r>
    </w:p>
    <w:p w:rsidR="00CF550D" w:rsidRDefault="00CF550D" w:rsidP="005A1AF1">
      <w:pPr>
        <w:pStyle w:val="Palatino"/>
        <w:spacing w:line="240" w:lineRule="auto"/>
        <w:rPr>
          <w:sz w:val="23"/>
          <w:szCs w:val="23"/>
          <w:lang w:val="tr-TR"/>
        </w:rPr>
      </w:pPr>
    </w:p>
    <w:p w:rsidR="00CF550D" w:rsidRDefault="00CF550D" w:rsidP="005A1AF1">
      <w:pPr>
        <w:pStyle w:val="Palatino"/>
        <w:spacing w:line="240" w:lineRule="auto"/>
        <w:rPr>
          <w:sz w:val="23"/>
          <w:szCs w:val="23"/>
          <w:lang w:val="tr-TR"/>
        </w:rPr>
      </w:pPr>
      <w:r>
        <w:rPr>
          <w:sz w:val="23"/>
          <w:szCs w:val="23"/>
          <w:lang w:val="tr-TR"/>
        </w:rPr>
        <w:tab/>
        <w:t xml:space="preserve">  NEDEN: Yazılımı yapacak olan ekibin eline sağlam prototipler sunmamız kaliteli yazılım almamıza neden olacaktır.</w:t>
      </w:r>
    </w:p>
    <w:p w:rsidR="00CF550D" w:rsidRDefault="00CF550D" w:rsidP="005A1AF1">
      <w:pPr>
        <w:pStyle w:val="Palatino"/>
        <w:spacing w:line="240" w:lineRule="auto"/>
        <w:rPr>
          <w:sz w:val="23"/>
          <w:szCs w:val="23"/>
          <w:lang w:val="tr-TR"/>
        </w:rPr>
      </w:pPr>
    </w:p>
    <w:p w:rsidR="00CF550D" w:rsidRDefault="00CF550D" w:rsidP="005A1AF1">
      <w:pPr>
        <w:pStyle w:val="Palatino"/>
        <w:spacing w:line="240" w:lineRule="auto"/>
        <w:rPr>
          <w:sz w:val="23"/>
          <w:szCs w:val="23"/>
          <w:lang w:val="tr-TR"/>
        </w:rPr>
      </w:pPr>
      <w:r>
        <w:rPr>
          <w:sz w:val="23"/>
          <w:szCs w:val="23"/>
          <w:lang w:val="tr-TR"/>
        </w:rPr>
        <w:t>-----&gt;</w:t>
      </w:r>
      <w:r w:rsidRPr="00CF550D">
        <w:rPr>
          <w:sz w:val="23"/>
          <w:szCs w:val="23"/>
          <w:lang w:val="tr-TR"/>
        </w:rPr>
        <w:t>Birden fazla yorumlamaya neden olabilecek gereksinimler var mı?</w:t>
      </w:r>
    </w:p>
    <w:p w:rsidR="00CF550D" w:rsidRDefault="00CF550D" w:rsidP="005A1AF1">
      <w:pPr>
        <w:pStyle w:val="Palatino"/>
        <w:spacing w:line="240" w:lineRule="auto"/>
        <w:rPr>
          <w:sz w:val="23"/>
          <w:szCs w:val="23"/>
          <w:lang w:val="tr-TR"/>
        </w:rPr>
      </w:pPr>
    </w:p>
    <w:p w:rsidR="00CF550D" w:rsidRDefault="00CF550D" w:rsidP="005A1AF1">
      <w:pPr>
        <w:pStyle w:val="Palatino"/>
        <w:spacing w:line="240" w:lineRule="auto"/>
        <w:rPr>
          <w:sz w:val="23"/>
          <w:szCs w:val="23"/>
          <w:lang w:val="tr-TR"/>
        </w:rPr>
      </w:pPr>
      <w:r>
        <w:rPr>
          <w:sz w:val="23"/>
          <w:szCs w:val="23"/>
          <w:lang w:val="tr-TR"/>
        </w:rPr>
        <w:tab/>
        <w:t xml:space="preserve">  NEDEN:  Yazılım ekibinden geri dönüşlerin az olması ve maliyetin daha az olmasına neden olacaktır.</w:t>
      </w:r>
    </w:p>
    <w:p w:rsidR="00CF550D" w:rsidRDefault="00CF550D" w:rsidP="005A1AF1">
      <w:pPr>
        <w:pStyle w:val="Palatino"/>
        <w:spacing w:line="240" w:lineRule="auto"/>
        <w:rPr>
          <w:sz w:val="23"/>
          <w:szCs w:val="23"/>
          <w:lang w:val="tr-TR"/>
        </w:rPr>
      </w:pPr>
    </w:p>
    <w:p w:rsidR="00CF550D" w:rsidRDefault="00CF550D" w:rsidP="00CF550D">
      <w:pPr>
        <w:pStyle w:val="Palatino"/>
        <w:rPr>
          <w:sz w:val="23"/>
          <w:szCs w:val="23"/>
          <w:lang w:val="tr-TR"/>
        </w:rPr>
      </w:pPr>
      <w:r>
        <w:rPr>
          <w:sz w:val="23"/>
          <w:szCs w:val="23"/>
          <w:lang w:val="tr-TR"/>
        </w:rPr>
        <w:t>-----&gt;</w:t>
      </w:r>
      <w:r w:rsidRPr="00CF550D">
        <w:rPr>
          <w:sz w:val="23"/>
          <w:szCs w:val="23"/>
          <w:lang w:val="tr-TR"/>
        </w:rPr>
        <w:t>Gereksinimler bir üst seviye gereksinimlerde yer alan benzer ifadelerle tutarlı mı</w:t>
      </w:r>
      <w:r>
        <w:rPr>
          <w:sz w:val="23"/>
          <w:szCs w:val="23"/>
          <w:lang w:val="tr-TR"/>
        </w:rPr>
        <w:t>?</w:t>
      </w:r>
    </w:p>
    <w:p w:rsidR="00CF550D" w:rsidRDefault="00CF550D" w:rsidP="00CF550D">
      <w:pPr>
        <w:pStyle w:val="Palatino"/>
        <w:rPr>
          <w:sz w:val="23"/>
          <w:szCs w:val="23"/>
          <w:lang w:val="tr-TR"/>
        </w:rPr>
      </w:pPr>
      <w:r>
        <w:rPr>
          <w:sz w:val="23"/>
          <w:szCs w:val="23"/>
          <w:lang w:val="tr-TR"/>
        </w:rPr>
        <w:tab/>
        <w:t xml:space="preserve">  NEDEN:  Düşündüğümüzden çok farklı bir akış şeması ile karşılaşmak hiö hoş olmazdı.</w:t>
      </w:r>
    </w:p>
    <w:p w:rsidR="00CF550D" w:rsidRPr="00CF550D" w:rsidRDefault="00CF550D" w:rsidP="00CF550D">
      <w:pPr>
        <w:pStyle w:val="Palatino"/>
        <w:rPr>
          <w:sz w:val="23"/>
          <w:szCs w:val="23"/>
          <w:lang w:val="tr-TR"/>
        </w:rPr>
      </w:pPr>
      <w:r>
        <w:rPr>
          <w:sz w:val="23"/>
          <w:szCs w:val="23"/>
          <w:lang w:val="tr-TR"/>
        </w:rPr>
        <w:t>-----&gt;</w:t>
      </w:r>
      <w:r w:rsidRPr="00CF550D">
        <w:rPr>
          <w:sz w:val="23"/>
          <w:szCs w:val="23"/>
          <w:lang w:val="tr-TR"/>
        </w:rPr>
        <w:t xml:space="preserve">İşlevsel gereksinimler detaylı tasarıma ve işlevsel test durumlarına temel oluşturacak </w:t>
      </w:r>
    </w:p>
    <w:p w:rsidR="00CF550D" w:rsidRDefault="00CF550D" w:rsidP="00CF550D">
      <w:pPr>
        <w:pStyle w:val="Palatino"/>
        <w:rPr>
          <w:sz w:val="23"/>
          <w:szCs w:val="23"/>
          <w:lang w:val="tr-TR"/>
        </w:rPr>
      </w:pPr>
      <w:r w:rsidRPr="00CF550D">
        <w:rPr>
          <w:sz w:val="23"/>
          <w:szCs w:val="23"/>
          <w:lang w:val="tr-TR"/>
        </w:rPr>
        <w:t>kadar yeterli ve açık belirlendi mi?</w:t>
      </w:r>
    </w:p>
    <w:p w:rsidR="00CF550D" w:rsidRDefault="00CF550D" w:rsidP="00CF550D">
      <w:pPr>
        <w:pStyle w:val="Palatino"/>
        <w:rPr>
          <w:sz w:val="23"/>
          <w:szCs w:val="23"/>
          <w:lang w:val="tr-TR"/>
        </w:rPr>
      </w:pPr>
      <w:r>
        <w:rPr>
          <w:sz w:val="23"/>
          <w:szCs w:val="23"/>
          <w:lang w:val="tr-TR"/>
        </w:rPr>
        <w:tab/>
        <w:t xml:space="preserve">  NEDEN:  Projenin başarıya ulaşması ve daha kısa zamanda kaliteli işler çıkması önemlidir.</w:t>
      </w:r>
    </w:p>
    <w:p w:rsidR="00CF550D" w:rsidRPr="00CF550D" w:rsidRDefault="00CF550D" w:rsidP="00CF550D">
      <w:pPr>
        <w:pStyle w:val="Palatino"/>
        <w:rPr>
          <w:sz w:val="23"/>
          <w:szCs w:val="23"/>
          <w:lang w:val="tr-TR"/>
        </w:rPr>
      </w:pPr>
      <w:r>
        <w:rPr>
          <w:sz w:val="23"/>
          <w:szCs w:val="23"/>
          <w:lang w:val="tr-TR"/>
        </w:rPr>
        <w:t>-----&gt;</w:t>
      </w:r>
      <w:r w:rsidRPr="00CF550D">
        <w:rPr>
          <w:sz w:val="23"/>
          <w:szCs w:val="23"/>
          <w:lang w:val="tr-TR"/>
        </w:rPr>
        <w:t xml:space="preserve">Yazılım kalite gereksinimleri (güvenilirlik, yeniden-kullanılabilirlik, bakım-yapılabilirlik, </w:t>
      </w:r>
    </w:p>
    <w:p w:rsidR="00CF550D" w:rsidRDefault="00CF550D" w:rsidP="00CF550D">
      <w:pPr>
        <w:pStyle w:val="Palatino"/>
        <w:rPr>
          <w:sz w:val="23"/>
          <w:szCs w:val="23"/>
          <w:lang w:val="tr-TR"/>
        </w:rPr>
      </w:pPr>
      <w:r w:rsidRPr="00CF550D">
        <w:rPr>
          <w:sz w:val="23"/>
          <w:szCs w:val="23"/>
          <w:lang w:val="tr-TR"/>
        </w:rPr>
        <w:t>taşınabilirlik vb.) tanımlandı mı?</w:t>
      </w:r>
    </w:p>
    <w:p w:rsidR="00CF550D" w:rsidRDefault="00CF550D" w:rsidP="00CF550D">
      <w:pPr>
        <w:pStyle w:val="Palatino"/>
        <w:rPr>
          <w:sz w:val="23"/>
          <w:szCs w:val="23"/>
          <w:lang w:val="tr-TR"/>
        </w:rPr>
      </w:pPr>
      <w:r>
        <w:rPr>
          <w:sz w:val="23"/>
          <w:szCs w:val="23"/>
          <w:lang w:val="tr-TR"/>
        </w:rPr>
        <w:tab/>
        <w:t xml:space="preserve">  NEDEN:  Projenin </w:t>
      </w:r>
      <w:r w:rsidR="00E36DAD">
        <w:rPr>
          <w:sz w:val="23"/>
          <w:szCs w:val="23"/>
          <w:lang w:val="tr-TR"/>
        </w:rPr>
        <w:t>ilerleyen zamandaki durumu kesinlikle göz önünde bulundurulmalı ve çözümler sorun çıkaracak durumlar düşünülerek belirtilmelidir.</w:t>
      </w:r>
    </w:p>
    <w:p w:rsidR="00CF550D" w:rsidRDefault="00CF550D" w:rsidP="00CF550D">
      <w:pPr>
        <w:pStyle w:val="Palatino"/>
        <w:rPr>
          <w:sz w:val="23"/>
          <w:szCs w:val="23"/>
          <w:lang w:val="tr-TR"/>
        </w:rPr>
      </w:pPr>
    </w:p>
    <w:p w:rsidR="00CF550D" w:rsidRDefault="00CF550D" w:rsidP="00CF550D">
      <w:pPr>
        <w:pStyle w:val="Palatino"/>
        <w:rPr>
          <w:sz w:val="23"/>
          <w:szCs w:val="23"/>
          <w:lang w:val="tr-TR"/>
        </w:rPr>
      </w:pPr>
    </w:p>
    <w:sectPr w:rsidR="00CF550D" w:rsidSect="008B0926">
      <w:headerReference w:type="default" r:id="rId7"/>
      <w:footerReference w:type="even" r:id="rId8"/>
      <w:type w:val="continuous"/>
      <w:pgSz w:w="11907" w:h="16840" w:code="9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2AB" w:rsidRDefault="009152AB">
      <w:r>
        <w:separator/>
      </w:r>
    </w:p>
  </w:endnote>
  <w:endnote w:type="continuationSeparator" w:id="0">
    <w:p w:rsidR="009152AB" w:rsidRDefault="00915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060" w:rsidRPr="00D61EF0" w:rsidRDefault="00273CD0">
    <w:pPr>
      <w:framePr w:wrap="around" w:vAnchor="text" w:hAnchor="margin" w:xAlign="center" w:y="1"/>
      <w:rPr>
        <w:sz w:val="23"/>
        <w:szCs w:val="23"/>
      </w:rPr>
    </w:pPr>
    <w:r w:rsidRPr="00D61EF0">
      <w:rPr>
        <w:sz w:val="23"/>
        <w:szCs w:val="23"/>
      </w:rPr>
      <w:fldChar w:fldCharType="begin"/>
    </w:r>
    <w:r w:rsidR="003D1060" w:rsidRPr="00D61EF0">
      <w:rPr>
        <w:sz w:val="23"/>
        <w:szCs w:val="23"/>
      </w:rPr>
      <w:instrText xml:space="preserve">PAGE  </w:instrText>
    </w:r>
    <w:r w:rsidRPr="00D61EF0">
      <w:rPr>
        <w:sz w:val="23"/>
        <w:szCs w:val="23"/>
      </w:rPr>
      <w:fldChar w:fldCharType="end"/>
    </w:r>
  </w:p>
  <w:p w:rsidR="003D1060" w:rsidRPr="00D61EF0" w:rsidRDefault="003D1060">
    <w:pPr>
      <w:rPr>
        <w:sz w:val="23"/>
        <w:szCs w:val="23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2AB" w:rsidRDefault="009152AB">
      <w:r>
        <w:separator/>
      </w:r>
    </w:p>
  </w:footnote>
  <w:footnote w:type="continuationSeparator" w:id="0">
    <w:p w:rsidR="009152AB" w:rsidRDefault="009152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000"/>
    </w:tblPr>
    <w:tblGrid>
      <w:gridCol w:w="2127"/>
      <w:gridCol w:w="6873"/>
    </w:tblGrid>
    <w:tr w:rsidR="00D61EF0" w:rsidRPr="00D61EF0">
      <w:trPr>
        <w:cantSplit/>
        <w:trHeight w:val="906"/>
      </w:trPr>
      <w:tc>
        <w:tcPr>
          <w:tcW w:w="2127" w:type="dxa"/>
        </w:tcPr>
        <w:p w:rsidR="00D61EF0" w:rsidRPr="00D61EF0" w:rsidRDefault="00D61EF0" w:rsidP="00D61EF0">
          <w:pPr>
            <w:pStyle w:val="BilgiHeadingProc"/>
            <w:spacing w:after="0"/>
            <w:rPr>
              <w:bCs/>
              <w:spacing w:val="0"/>
              <w:sz w:val="27"/>
              <w:szCs w:val="27"/>
            </w:rPr>
          </w:pPr>
        </w:p>
      </w:tc>
      <w:tc>
        <w:tcPr>
          <w:tcW w:w="6873" w:type="dxa"/>
        </w:tcPr>
        <w:p w:rsidR="00D61EF0" w:rsidRPr="00D61EF0" w:rsidRDefault="00D61EF0" w:rsidP="003D1060">
          <w:pPr>
            <w:jc w:val="right"/>
            <w:rPr>
              <w:sz w:val="19"/>
              <w:szCs w:val="19"/>
            </w:rPr>
          </w:pPr>
        </w:p>
      </w:tc>
    </w:tr>
  </w:tbl>
  <w:p w:rsidR="003D1060" w:rsidRPr="00D61EF0" w:rsidRDefault="003D1060">
    <w:pPr>
      <w:pStyle w:val="stbilgi"/>
      <w:jc w:val="right"/>
      <w:rPr>
        <w:sz w:val="23"/>
        <w:szCs w:val="23"/>
        <w:lang w:val="tr-T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6292F7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5664330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97E4918"/>
    <w:multiLevelType w:val="multilevel"/>
    <w:tmpl w:val="AB86BEA2"/>
    <w:lvl w:ilvl="0">
      <w:start w:val="6"/>
      <w:numFmt w:val="decimal"/>
      <w:lvlText w:val="%1"/>
      <w:lvlJc w:val="left"/>
      <w:pPr>
        <w:tabs>
          <w:tab w:val="num" w:pos="696"/>
        </w:tabs>
        <w:ind w:left="696" w:hanging="696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56"/>
        </w:tabs>
        <w:ind w:left="1056" w:hanging="696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>
    <w:nsid w:val="0B1C55DC"/>
    <w:multiLevelType w:val="hybridMultilevel"/>
    <w:tmpl w:val="BFE66236"/>
    <w:lvl w:ilvl="0" w:tplc="9A08B34A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5">
    <w:nsid w:val="0D6B7340"/>
    <w:multiLevelType w:val="multilevel"/>
    <w:tmpl w:val="82BA85DC"/>
    <w:lvl w:ilvl="0">
      <w:start w:val="2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33"/>
        </w:tabs>
        <w:ind w:left="933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66"/>
        </w:tabs>
        <w:ind w:left="1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99"/>
        </w:tabs>
        <w:ind w:left="18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72"/>
        </w:tabs>
        <w:ind w:left="2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05"/>
        </w:tabs>
        <w:ind w:left="28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78"/>
        </w:tabs>
        <w:ind w:left="30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11"/>
        </w:tabs>
        <w:ind w:left="37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84"/>
        </w:tabs>
        <w:ind w:left="3984" w:hanging="1800"/>
      </w:pPr>
      <w:rPr>
        <w:rFonts w:hint="default"/>
      </w:rPr>
    </w:lvl>
  </w:abstractNum>
  <w:abstractNum w:abstractNumId="6">
    <w:nsid w:val="0E4105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B25E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34615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6A9193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6122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7761A0"/>
    <w:multiLevelType w:val="multilevel"/>
    <w:tmpl w:val="F8D489CC"/>
    <w:lvl w:ilvl="0">
      <w:start w:val="4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>
    <w:nsid w:val="237A479E"/>
    <w:multiLevelType w:val="hybridMultilevel"/>
    <w:tmpl w:val="D8A82700"/>
    <w:lvl w:ilvl="0" w:tplc="2DE8771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9104BB82">
      <w:start w:val="1"/>
      <w:numFmt w:val="decimal"/>
      <w:lvlText w:val="%2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2" w:tplc="3B8CB9A6">
      <w:start w:val="1"/>
      <w:numFmt w:val="lowerLetter"/>
      <w:lvlText w:val="%3)"/>
      <w:lvlJc w:val="left"/>
      <w:pPr>
        <w:tabs>
          <w:tab w:val="num" w:pos="2337"/>
        </w:tabs>
        <w:ind w:left="2337" w:hanging="360"/>
      </w:pPr>
      <w:rPr>
        <w:rFonts w:hint="default"/>
      </w:rPr>
    </w:lvl>
    <w:lvl w:ilvl="3" w:tplc="7638C4F8">
      <w:start w:val="1"/>
      <w:numFmt w:val="bullet"/>
      <w:lvlText w:val="-"/>
      <w:lvlJc w:val="left"/>
      <w:pPr>
        <w:tabs>
          <w:tab w:val="num" w:pos="2877"/>
        </w:tabs>
        <w:ind w:left="2877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3">
    <w:nsid w:val="25DA59C7"/>
    <w:multiLevelType w:val="hybridMultilevel"/>
    <w:tmpl w:val="2D3E0054"/>
    <w:lvl w:ilvl="0" w:tplc="D3F4BE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6011D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7A776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BDF3D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DFC501D"/>
    <w:multiLevelType w:val="hybridMultilevel"/>
    <w:tmpl w:val="25B61574"/>
    <w:lvl w:ilvl="0" w:tplc="4A168AEC"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8">
    <w:nsid w:val="2EDD1CAA"/>
    <w:multiLevelType w:val="multilevel"/>
    <w:tmpl w:val="A678B618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>
    <w:nsid w:val="33CC5C48"/>
    <w:multiLevelType w:val="multilevel"/>
    <w:tmpl w:val="F81615D0"/>
    <w:lvl w:ilvl="0">
      <w:start w:val="2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3"/>
        </w:tabs>
        <w:ind w:left="933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66"/>
        </w:tabs>
        <w:ind w:left="1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99"/>
        </w:tabs>
        <w:ind w:left="18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72"/>
        </w:tabs>
        <w:ind w:left="2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05"/>
        </w:tabs>
        <w:ind w:left="28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78"/>
        </w:tabs>
        <w:ind w:left="30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11"/>
        </w:tabs>
        <w:ind w:left="37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84"/>
        </w:tabs>
        <w:ind w:left="3984" w:hanging="1800"/>
      </w:pPr>
      <w:rPr>
        <w:rFonts w:hint="default"/>
      </w:rPr>
    </w:lvl>
  </w:abstractNum>
  <w:abstractNum w:abstractNumId="20">
    <w:nsid w:val="35EB462E"/>
    <w:multiLevelType w:val="multilevel"/>
    <w:tmpl w:val="B8E0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1">
    <w:nsid w:val="3B7D70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02B68C2"/>
    <w:multiLevelType w:val="multilevel"/>
    <w:tmpl w:val="68005600"/>
    <w:lvl w:ilvl="0">
      <w:start w:val="2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4"/>
        </w:tabs>
        <w:ind w:left="9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8"/>
        </w:tabs>
        <w:ind w:left="15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07"/>
        </w:tabs>
        <w:ind w:left="23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16"/>
        </w:tabs>
        <w:ind w:left="2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5"/>
        </w:tabs>
        <w:ind w:left="34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94"/>
        </w:tabs>
        <w:ind w:left="38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63"/>
        </w:tabs>
        <w:ind w:left="46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72"/>
        </w:tabs>
        <w:ind w:left="5072" w:hanging="1800"/>
      </w:pPr>
      <w:rPr>
        <w:rFonts w:hint="default"/>
      </w:rPr>
    </w:lvl>
  </w:abstractNum>
  <w:abstractNum w:abstractNumId="23">
    <w:nsid w:val="40B47E7E"/>
    <w:multiLevelType w:val="hybridMultilevel"/>
    <w:tmpl w:val="744CF200"/>
    <w:lvl w:ilvl="0" w:tplc="11B46F4E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D66A5F24">
      <w:start w:val="1"/>
      <w:numFmt w:val="bullet"/>
      <w:lvlText w:val="-"/>
      <w:lvlJc w:val="left"/>
      <w:pPr>
        <w:tabs>
          <w:tab w:val="num" w:pos="1437"/>
        </w:tabs>
        <w:ind w:left="1437" w:hanging="360"/>
      </w:pPr>
      <w:rPr>
        <w:rFonts w:ascii="Times New Roman" w:eastAsia="Times New Roman" w:hAnsi="Times New Roman" w:cs="Times New Roman" w:hint="default"/>
      </w:rPr>
    </w:lvl>
    <w:lvl w:ilvl="2" w:tplc="A96E6886">
      <w:start w:val="1"/>
      <w:numFmt w:val="lowerLetter"/>
      <w:lvlText w:val="%3)"/>
      <w:lvlJc w:val="left"/>
      <w:pPr>
        <w:tabs>
          <w:tab w:val="num" w:pos="2337"/>
        </w:tabs>
        <w:ind w:left="233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4">
    <w:nsid w:val="46C23FAB"/>
    <w:multiLevelType w:val="hybridMultilevel"/>
    <w:tmpl w:val="D458B698"/>
    <w:lvl w:ilvl="0" w:tplc="04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>
    <w:nsid w:val="4BB364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C011529"/>
    <w:multiLevelType w:val="multilevel"/>
    <w:tmpl w:val="DA127212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34"/>
        </w:tabs>
        <w:ind w:left="934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538"/>
        </w:tabs>
        <w:ind w:left="15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07"/>
        </w:tabs>
        <w:ind w:left="23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16"/>
        </w:tabs>
        <w:ind w:left="2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5"/>
        </w:tabs>
        <w:ind w:left="34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94"/>
        </w:tabs>
        <w:ind w:left="38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63"/>
        </w:tabs>
        <w:ind w:left="46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72"/>
        </w:tabs>
        <w:ind w:left="5072" w:hanging="1800"/>
      </w:pPr>
      <w:rPr>
        <w:rFonts w:hint="default"/>
      </w:rPr>
    </w:lvl>
  </w:abstractNum>
  <w:abstractNum w:abstractNumId="27">
    <w:nsid w:val="4D114A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D1D1C9A"/>
    <w:multiLevelType w:val="multilevel"/>
    <w:tmpl w:val="02C6BEA4"/>
    <w:lvl w:ilvl="0">
      <w:start w:val="6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90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90"/>
        </w:tabs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90"/>
        </w:tabs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800"/>
      </w:pPr>
      <w:rPr>
        <w:rFonts w:hint="default"/>
      </w:rPr>
    </w:lvl>
  </w:abstractNum>
  <w:abstractNum w:abstractNumId="29">
    <w:nsid w:val="4FE24A07"/>
    <w:multiLevelType w:val="multilevel"/>
    <w:tmpl w:val="43161C14"/>
    <w:lvl w:ilvl="0">
      <w:start w:val="2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4"/>
        </w:tabs>
        <w:ind w:left="9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8"/>
        </w:tabs>
        <w:ind w:left="15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07"/>
        </w:tabs>
        <w:ind w:left="23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16"/>
        </w:tabs>
        <w:ind w:left="2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5"/>
        </w:tabs>
        <w:ind w:left="34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94"/>
        </w:tabs>
        <w:ind w:left="38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63"/>
        </w:tabs>
        <w:ind w:left="46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72"/>
        </w:tabs>
        <w:ind w:left="5072" w:hanging="1800"/>
      </w:pPr>
      <w:rPr>
        <w:rFonts w:hint="default"/>
      </w:rPr>
    </w:lvl>
  </w:abstractNum>
  <w:abstractNum w:abstractNumId="30">
    <w:nsid w:val="53A653C0"/>
    <w:multiLevelType w:val="multilevel"/>
    <w:tmpl w:val="87E62794"/>
    <w:lvl w:ilvl="0">
      <w:start w:val="5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33"/>
        </w:tabs>
        <w:ind w:left="933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66"/>
        </w:tabs>
        <w:ind w:left="1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99"/>
        </w:tabs>
        <w:ind w:left="18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72"/>
        </w:tabs>
        <w:ind w:left="21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05"/>
        </w:tabs>
        <w:ind w:left="28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78"/>
        </w:tabs>
        <w:ind w:left="30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11"/>
        </w:tabs>
        <w:ind w:left="37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984"/>
        </w:tabs>
        <w:ind w:left="3984" w:hanging="1800"/>
      </w:pPr>
      <w:rPr>
        <w:rFonts w:hint="default"/>
      </w:rPr>
    </w:lvl>
  </w:abstractNum>
  <w:abstractNum w:abstractNumId="31">
    <w:nsid w:val="58E919F1"/>
    <w:multiLevelType w:val="hybridMultilevel"/>
    <w:tmpl w:val="9D0C5438"/>
    <w:lvl w:ilvl="0" w:tplc="AB520A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D8032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F14412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5F161E7C"/>
    <w:multiLevelType w:val="multilevel"/>
    <w:tmpl w:val="50C61C72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34"/>
        </w:tabs>
        <w:ind w:left="934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538"/>
        </w:tabs>
        <w:ind w:left="15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07"/>
        </w:tabs>
        <w:ind w:left="23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16"/>
        </w:tabs>
        <w:ind w:left="2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5"/>
        </w:tabs>
        <w:ind w:left="34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894"/>
        </w:tabs>
        <w:ind w:left="38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63"/>
        </w:tabs>
        <w:ind w:left="46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72"/>
        </w:tabs>
        <w:ind w:left="5072" w:hanging="1800"/>
      </w:pPr>
      <w:rPr>
        <w:rFonts w:hint="default"/>
      </w:rPr>
    </w:lvl>
  </w:abstractNum>
  <w:abstractNum w:abstractNumId="35">
    <w:nsid w:val="65DF72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A3A7B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1732A87"/>
    <w:multiLevelType w:val="hybridMultilevel"/>
    <w:tmpl w:val="BA608E66"/>
    <w:lvl w:ilvl="0" w:tplc="68A8904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A5EAE48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7EEE3F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0"/>
  </w:num>
  <w:num w:numId="3">
    <w:abstractNumId w:val="11"/>
  </w:num>
  <w:num w:numId="4">
    <w:abstractNumId w:val="18"/>
  </w:num>
  <w:num w:numId="5">
    <w:abstractNumId w:val="15"/>
  </w:num>
  <w:num w:numId="6">
    <w:abstractNumId w:val="2"/>
  </w:num>
  <w:num w:numId="7">
    <w:abstractNumId w:val="33"/>
  </w:num>
  <w:num w:numId="8">
    <w:abstractNumId w:val="9"/>
  </w:num>
  <w:num w:numId="9">
    <w:abstractNumId w:val="21"/>
  </w:num>
  <w:num w:numId="10">
    <w:abstractNumId w:val="7"/>
  </w:num>
  <w:num w:numId="11">
    <w:abstractNumId w:val="10"/>
  </w:num>
  <w:num w:numId="12">
    <w:abstractNumId w:val="25"/>
  </w:num>
  <w:num w:numId="13">
    <w:abstractNumId w:val="27"/>
  </w:num>
  <w:num w:numId="14">
    <w:abstractNumId w:val="16"/>
  </w:num>
  <w:num w:numId="15">
    <w:abstractNumId w:val="38"/>
  </w:num>
  <w:num w:numId="16">
    <w:abstractNumId w:val="14"/>
  </w:num>
  <w:num w:numId="17">
    <w:abstractNumId w:val="6"/>
  </w:num>
  <w:num w:numId="18">
    <w:abstractNumId w:val="36"/>
  </w:num>
  <w:num w:numId="19">
    <w:abstractNumId w:val="19"/>
  </w:num>
  <w:num w:numId="20">
    <w:abstractNumId w:val="5"/>
  </w:num>
  <w:num w:numId="21">
    <w:abstractNumId w:val="29"/>
  </w:num>
  <w:num w:numId="22">
    <w:abstractNumId w:val="22"/>
  </w:num>
  <w:num w:numId="23">
    <w:abstractNumId w:val="30"/>
  </w:num>
  <w:num w:numId="24">
    <w:abstractNumId w:val="34"/>
  </w:num>
  <w:num w:numId="25">
    <w:abstractNumId w:val="26"/>
  </w:num>
  <w:num w:numId="2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7">
    <w:abstractNumId w:val="8"/>
  </w:num>
  <w:num w:numId="28">
    <w:abstractNumId w:val="32"/>
  </w:num>
  <w:num w:numId="29">
    <w:abstractNumId w:val="35"/>
  </w:num>
  <w:num w:numId="30">
    <w:abstractNumId w:val="28"/>
  </w:num>
  <w:num w:numId="31">
    <w:abstractNumId w:val="3"/>
  </w:num>
  <w:num w:numId="32">
    <w:abstractNumId w:val="24"/>
  </w:num>
  <w:num w:numId="33">
    <w:abstractNumId w:val="12"/>
  </w:num>
  <w:num w:numId="34">
    <w:abstractNumId w:val="23"/>
  </w:num>
  <w:num w:numId="35">
    <w:abstractNumId w:val="31"/>
  </w:num>
  <w:num w:numId="36">
    <w:abstractNumId w:val="13"/>
  </w:num>
  <w:num w:numId="37">
    <w:abstractNumId w:val="4"/>
  </w:num>
  <w:num w:numId="38">
    <w:abstractNumId w:val="17"/>
  </w:num>
  <w:num w:numId="3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E64F9"/>
    <w:rsid w:val="000717F8"/>
    <w:rsid w:val="000919C9"/>
    <w:rsid w:val="0017432D"/>
    <w:rsid w:val="00273CD0"/>
    <w:rsid w:val="002E64F9"/>
    <w:rsid w:val="003D1060"/>
    <w:rsid w:val="00445047"/>
    <w:rsid w:val="004478F9"/>
    <w:rsid w:val="00460725"/>
    <w:rsid w:val="005A1AF1"/>
    <w:rsid w:val="008B0926"/>
    <w:rsid w:val="009152AB"/>
    <w:rsid w:val="009F0D21"/>
    <w:rsid w:val="00BB230E"/>
    <w:rsid w:val="00BC1D63"/>
    <w:rsid w:val="00C4310F"/>
    <w:rsid w:val="00CB1E7C"/>
    <w:rsid w:val="00CF550D"/>
    <w:rsid w:val="00D61EF0"/>
    <w:rsid w:val="00E36DAD"/>
    <w:rsid w:val="00EC7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926"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rsid w:val="008B0926"/>
    <w:pPr>
      <w:keepNext/>
      <w:spacing w:before="80" w:after="80"/>
      <w:jc w:val="center"/>
      <w:outlineLvl w:val="0"/>
    </w:pPr>
    <w:rPr>
      <w:b/>
    </w:rPr>
  </w:style>
  <w:style w:type="paragraph" w:styleId="Balk2">
    <w:name w:val="heading 2"/>
    <w:basedOn w:val="Normal"/>
    <w:next w:val="Normal"/>
    <w:qFormat/>
    <w:rsid w:val="008B0926"/>
    <w:pPr>
      <w:keepNext/>
      <w:spacing w:before="80"/>
      <w:jc w:val="both"/>
      <w:outlineLvl w:val="1"/>
    </w:pPr>
    <w:rPr>
      <w:b/>
      <w:bCs/>
      <w:color w:val="808080"/>
    </w:rPr>
  </w:style>
  <w:style w:type="paragraph" w:styleId="Balk3">
    <w:name w:val="heading 3"/>
    <w:basedOn w:val="Normal"/>
    <w:next w:val="Normal"/>
    <w:qFormat/>
    <w:rsid w:val="008B0926"/>
    <w:pPr>
      <w:keepNext/>
      <w:spacing w:before="120"/>
      <w:outlineLvl w:val="2"/>
    </w:pPr>
    <w:rPr>
      <w:b/>
      <w:bCs/>
      <w:color w:val="808080"/>
    </w:rPr>
  </w:style>
  <w:style w:type="paragraph" w:styleId="Balk4">
    <w:name w:val="heading 4"/>
    <w:basedOn w:val="Normal"/>
    <w:next w:val="Normal"/>
    <w:qFormat/>
    <w:rsid w:val="00D61E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6">
    <w:name w:val="heading 6"/>
    <w:basedOn w:val="Normal"/>
    <w:next w:val="Normal"/>
    <w:qFormat/>
    <w:rsid w:val="008B0926"/>
    <w:pPr>
      <w:keepNext/>
      <w:spacing w:line="360" w:lineRule="auto"/>
      <w:jc w:val="center"/>
      <w:outlineLvl w:val="5"/>
    </w:pPr>
    <w:rPr>
      <w:b/>
      <w:color w:val="80808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latino">
    <w:name w:val="Palatino"/>
    <w:basedOn w:val="Normal"/>
    <w:rsid w:val="008B0926"/>
    <w:pPr>
      <w:spacing w:line="360" w:lineRule="auto"/>
      <w:jc w:val="both"/>
    </w:pPr>
    <w:rPr>
      <w:rFonts w:ascii="New York" w:hAnsi="New York"/>
      <w:szCs w:val="20"/>
    </w:rPr>
  </w:style>
  <w:style w:type="paragraph" w:styleId="stbilgi">
    <w:name w:val="header"/>
    <w:basedOn w:val="Normal"/>
    <w:rsid w:val="008B0926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8B0926"/>
    <w:pPr>
      <w:tabs>
        <w:tab w:val="center" w:pos="4536"/>
        <w:tab w:val="right" w:pos="9072"/>
      </w:tabs>
    </w:pPr>
  </w:style>
  <w:style w:type="paragraph" w:customStyle="1" w:styleId="BilgiHeadingProc">
    <w:name w:val="BilgiHeadingProc"/>
    <w:basedOn w:val="Normal"/>
    <w:rsid w:val="00D61EF0"/>
    <w:pPr>
      <w:spacing w:after="120"/>
      <w:jc w:val="center"/>
      <w:outlineLvl w:val="0"/>
    </w:pPr>
    <w:rPr>
      <w:b/>
      <w:spacing w:val="2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spacing w:before="80" w:after="80"/>
      <w:jc w:val="center"/>
      <w:outlineLvl w:val="0"/>
    </w:pPr>
    <w:rPr>
      <w:b/>
    </w:rPr>
  </w:style>
  <w:style w:type="paragraph" w:styleId="Balk2">
    <w:name w:val="heading 2"/>
    <w:basedOn w:val="Normal"/>
    <w:next w:val="Normal"/>
    <w:qFormat/>
    <w:pPr>
      <w:keepNext/>
      <w:spacing w:before="80"/>
      <w:jc w:val="both"/>
      <w:outlineLvl w:val="1"/>
    </w:pPr>
    <w:rPr>
      <w:b/>
      <w:bCs/>
      <w:color w:val="808080"/>
    </w:rPr>
  </w:style>
  <w:style w:type="paragraph" w:styleId="Balk3">
    <w:name w:val="heading 3"/>
    <w:basedOn w:val="Normal"/>
    <w:next w:val="Normal"/>
    <w:qFormat/>
    <w:pPr>
      <w:keepNext/>
      <w:spacing w:before="120"/>
      <w:outlineLvl w:val="2"/>
    </w:pPr>
    <w:rPr>
      <w:b/>
      <w:bCs/>
      <w:color w:val="808080"/>
    </w:rPr>
  </w:style>
  <w:style w:type="paragraph" w:styleId="Balk4">
    <w:name w:val="heading 4"/>
    <w:basedOn w:val="Normal"/>
    <w:next w:val="Normal"/>
    <w:qFormat/>
    <w:rsid w:val="00D61E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b/>
      <w:color w:val="80808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latino">
    <w:name w:val="Palatino"/>
    <w:basedOn w:val="Normal"/>
    <w:pPr>
      <w:spacing w:line="360" w:lineRule="auto"/>
      <w:jc w:val="both"/>
    </w:pPr>
    <w:rPr>
      <w:rFonts w:ascii="New York" w:hAnsi="New York"/>
      <w:szCs w:val="20"/>
    </w:rPr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BilgiHeadingProc">
    <w:name w:val="BilgiHeadingProc"/>
    <w:basedOn w:val="Normal"/>
    <w:rsid w:val="00D61EF0"/>
    <w:pPr>
      <w:spacing w:after="120"/>
      <w:jc w:val="center"/>
      <w:outlineLvl w:val="0"/>
    </w:pPr>
    <w:rPr>
      <w:b/>
      <w:spacing w:val="2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XP_D%20(4)%20critical\Kaynaklar\_TIDEB%20Projeleri\Bg-RD01\Products\Donem2002_1\tr-forms\DES03-FR1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DES03-FR1</Template>
  <TotalTime>28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Review Record</vt:lpstr>
      <vt:lpstr>Review Record</vt:lpstr>
    </vt:vector>
  </TitlesOfParts>
  <Manager>Ayca Tarhan</Manager>
  <Company>BILGI GRUBU</Company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Record</dc:title>
  <dc:subject>BILGI PIP</dc:subject>
  <dc:creator>ayca</dc:creator>
  <cp:lastModifiedBy>VOLKAN</cp:lastModifiedBy>
  <cp:revision>3</cp:revision>
  <cp:lastPrinted>2000-07-26T11:52:00Z</cp:lastPrinted>
  <dcterms:created xsi:type="dcterms:W3CDTF">2013-04-13T22:00:00Z</dcterms:created>
  <dcterms:modified xsi:type="dcterms:W3CDTF">2013-04-13T22:23:00Z</dcterms:modified>
</cp:coreProperties>
</file>